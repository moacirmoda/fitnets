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:rsidR="005814A1" w:rsidRDefault="005814A1" w:rsidP="00F8498F">
      <w:r w:rsidRPr="00B11B27">
        <w:t>Este documento formaliza o aceite do Projeto considerando-o entregue integralmente.</w:t>
      </w:r>
    </w:p>
    <w:p w:rsidR="00F8498F" w:rsidRPr="00AA3C95" w:rsidRDefault="00F8498F" w:rsidP="00F8498F"/>
    <w:p w:rsidR="00F8498F" w:rsidRPr="00717A3C" w:rsidRDefault="00F8498F" w:rsidP="00F8498F">
      <w:pPr>
        <w:pStyle w:val="Ttulo1"/>
      </w:pPr>
      <w:bookmarkStart w:id="0" w:name="_Toc111611375"/>
      <w:r>
        <w:t>Entrega</w:t>
      </w:r>
      <w:bookmarkEnd w:id="0"/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>[</w:t>
      </w:r>
      <w:r w:rsidR="00F267F3">
        <w:rPr>
          <w:lang w:val="pt-BR"/>
        </w:rPr>
        <w:t>Descrever a entrega ou referenciar o documento onde consta o escopo da mesma</w:t>
      </w:r>
      <w:r>
        <w:rPr>
          <w:lang w:val="pt-BR"/>
        </w:rPr>
        <w:t>]</w:t>
      </w:r>
    </w:p>
    <w:p w:rsidR="008843C9" w:rsidRDefault="008843C9" w:rsidP="003D377B">
      <w:bookmarkStart w:id="1" w:name="_GoBack"/>
      <w:bookmarkEnd w:id="1"/>
    </w:p>
    <w:p w:rsidR="00F8498F" w:rsidRDefault="00F8498F" w:rsidP="003D377B"/>
    <w:p w:rsidR="008843C9" w:rsidRDefault="00F8498F" w:rsidP="00F8498F">
      <w:pPr>
        <w:pStyle w:val="Ttulo3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/>
      </w:tblPr>
      <w:tblGrid>
        <w:gridCol w:w="5713"/>
        <w:gridCol w:w="1613"/>
        <w:gridCol w:w="1394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Ttulo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5C3D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8FF" w:rsidRDefault="009378FF" w:rsidP="005E1593">
      <w:r>
        <w:separator/>
      </w:r>
    </w:p>
  </w:endnote>
  <w:endnote w:type="continuationSeparator" w:id="0">
    <w:p w:rsidR="009378FF" w:rsidRDefault="009378FF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B3" w:rsidRDefault="007D3FB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5C3D79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C3D7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C3D79" w:rsidRPr="006419CA">
            <w:rPr>
              <w:color w:val="244061" w:themeColor="accent1" w:themeShade="80"/>
            </w:rPr>
            <w:fldChar w:fldCharType="separate"/>
          </w:r>
          <w:r w:rsidR="00340ACB">
            <w:rPr>
              <w:noProof/>
              <w:color w:val="244061" w:themeColor="accent1" w:themeShade="80"/>
            </w:rPr>
            <w:t>1</w:t>
          </w:r>
          <w:r w:rsidR="005C3D7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C3D7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C3D79" w:rsidRPr="006419CA">
            <w:rPr>
              <w:color w:val="244061" w:themeColor="accent1" w:themeShade="80"/>
            </w:rPr>
            <w:fldChar w:fldCharType="separate"/>
          </w:r>
          <w:r w:rsidR="00340ACB">
            <w:rPr>
              <w:noProof/>
              <w:color w:val="244061" w:themeColor="accent1" w:themeShade="80"/>
            </w:rPr>
            <w:t>1</w:t>
          </w:r>
          <w:r w:rsidR="005C3D79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B3" w:rsidRDefault="007D3FB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8FF" w:rsidRDefault="009378FF" w:rsidP="005E1593">
      <w:r>
        <w:separator/>
      </w:r>
    </w:p>
  </w:footnote>
  <w:footnote w:type="continuationSeparator" w:id="0">
    <w:p w:rsidR="009378FF" w:rsidRDefault="009378FF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B3" w:rsidRDefault="007D3FB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10404" w:type="dxa"/>
      <w:jc w:val="center"/>
      <w:tblLayout w:type="fixed"/>
      <w:tblLook w:val="01E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5C3D79" w:rsidP="005E1593">
          <w:pPr>
            <w:pStyle w:val="Cabealho"/>
            <w:rPr>
              <w:b/>
            </w:rPr>
          </w:pPr>
          <w:fldSimple w:instr=" TITLE   \* MERGEFORMAT ">
            <w:r w:rsidR="00990136">
              <w:rPr>
                <w:b/>
              </w:rPr>
              <w:t>Termo de Aceite da Entrega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5C3D79" w:rsidP="002D679E">
          <w:pPr>
            <w:pStyle w:val="Cabealho"/>
          </w:pPr>
          <w:fldSimple w:instr=" SUBJECT   \* MERGEFORMAT ">
            <w:r w:rsidR="00990136"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B3" w:rsidRDefault="007D3FB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05747"/>
    <w:rsid w:val="000E2853"/>
    <w:rsid w:val="00174B48"/>
    <w:rsid w:val="00187BBB"/>
    <w:rsid w:val="001D497F"/>
    <w:rsid w:val="001F3D30"/>
    <w:rsid w:val="00274187"/>
    <w:rsid w:val="00331443"/>
    <w:rsid w:val="00340ACB"/>
    <w:rsid w:val="00341B09"/>
    <w:rsid w:val="0034544C"/>
    <w:rsid w:val="00356299"/>
    <w:rsid w:val="003D377B"/>
    <w:rsid w:val="0042609D"/>
    <w:rsid w:val="004B2855"/>
    <w:rsid w:val="004B60F1"/>
    <w:rsid w:val="0055540E"/>
    <w:rsid w:val="005814A1"/>
    <w:rsid w:val="005C3D79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842903"/>
    <w:rsid w:val="00871E89"/>
    <w:rsid w:val="008843C9"/>
    <w:rsid w:val="009378FF"/>
    <w:rsid w:val="00990136"/>
    <w:rsid w:val="00AE1992"/>
    <w:rsid w:val="00B11B27"/>
    <w:rsid w:val="00BC6121"/>
    <w:rsid w:val="00C52528"/>
    <w:rsid w:val="00CE2B3B"/>
    <w:rsid w:val="00D37957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Nome do Projeto</vt:lpstr>
    </vt:vector>
  </TitlesOfParts>
  <Company>PMO Escritório de Projetos</Company>
  <LinksUpToDate>false</LinksUpToDate>
  <CharactersWithSpaces>567</CharactersWithSpaces>
  <SharedDoc>false</SharedDoc>
  <HyperlinkBase>http://www.escritoriodeprojetos.com.br/SharedFiles/Download.aspx?pageid=18&amp;mid=24&amp;fileid=9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BULL</cp:lastModifiedBy>
  <cp:revision>2</cp:revision>
  <dcterms:created xsi:type="dcterms:W3CDTF">2012-09-03T14:54:00Z</dcterms:created>
  <dcterms:modified xsi:type="dcterms:W3CDTF">2012-09-03T14:54:00Z</dcterms:modified>
</cp:coreProperties>
</file>