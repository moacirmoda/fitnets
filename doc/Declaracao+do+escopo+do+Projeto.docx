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/>
      </w:tblPr>
      <w:tblGrid>
        <w:gridCol w:w="995"/>
        <w:gridCol w:w="871"/>
        <w:gridCol w:w="2420"/>
        <w:gridCol w:w="4389"/>
      </w:tblGrid>
      <w:tr w:rsidR="00C52528" w:rsidRPr="00C52528" w:rsidTr="00E34C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52528" w:rsidRPr="00C52528" w:rsidRDefault="00C52528" w:rsidP="003D377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:rsidTr="00E34C15">
        <w:trPr>
          <w:trHeight w:val="283"/>
        </w:trPr>
        <w:tc>
          <w:tcPr>
            <w:tcW w:w="995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871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C52528" w:rsidRPr="00C52528" w:rsidTr="00E34C15">
        <w:trPr>
          <w:trHeight w:val="340"/>
        </w:trPr>
        <w:tc>
          <w:tcPr>
            <w:tcW w:w="995" w:type="dxa"/>
          </w:tcPr>
          <w:p w:rsidR="00C52528" w:rsidRPr="00C52528" w:rsidRDefault="00C52528" w:rsidP="00E34C15"/>
        </w:tc>
        <w:tc>
          <w:tcPr>
            <w:tcW w:w="871" w:type="dxa"/>
            <w:vAlign w:val="center"/>
          </w:tcPr>
          <w:p w:rsidR="00C52528" w:rsidRPr="00C52528" w:rsidRDefault="00C52528" w:rsidP="00E34C15"/>
        </w:tc>
        <w:tc>
          <w:tcPr>
            <w:tcW w:w="2420" w:type="dxa"/>
            <w:vAlign w:val="center"/>
          </w:tcPr>
          <w:p w:rsidR="00C52528" w:rsidRPr="00C52528" w:rsidRDefault="00C52528" w:rsidP="00E34C15"/>
        </w:tc>
        <w:tc>
          <w:tcPr>
            <w:tcW w:w="4389" w:type="dxa"/>
            <w:vAlign w:val="center"/>
          </w:tcPr>
          <w:p w:rsidR="00C52528" w:rsidRPr="00C52528" w:rsidRDefault="00C52528" w:rsidP="00E34C15"/>
        </w:tc>
      </w:tr>
      <w:tr w:rsidR="00C52528" w:rsidRPr="00C52528" w:rsidTr="00E34C15">
        <w:trPr>
          <w:trHeight w:val="340"/>
        </w:trPr>
        <w:tc>
          <w:tcPr>
            <w:tcW w:w="995" w:type="dxa"/>
          </w:tcPr>
          <w:p w:rsidR="00C52528" w:rsidRPr="00C52528" w:rsidRDefault="00C52528" w:rsidP="00E34C15"/>
        </w:tc>
        <w:tc>
          <w:tcPr>
            <w:tcW w:w="871" w:type="dxa"/>
            <w:vAlign w:val="center"/>
          </w:tcPr>
          <w:p w:rsidR="00C52528" w:rsidRPr="00C52528" w:rsidRDefault="00C52528" w:rsidP="00E34C15"/>
        </w:tc>
        <w:tc>
          <w:tcPr>
            <w:tcW w:w="2420" w:type="dxa"/>
            <w:vAlign w:val="center"/>
          </w:tcPr>
          <w:p w:rsidR="00C52528" w:rsidRPr="00C52528" w:rsidRDefault="00C52528" w:rsidP="00E34C15"/>
        </w:tc>
        <w:tc>
          <w:tcPr>
            <w:tcW w:w="4389" w:type="dxa"/>
            <w:vAlign w:val="center"/>
          </w:tcPr>
          <w:p w:rsidR="00C52528" w:rsidRPr="00C52528" w:rsidRDefault="00C52528" w:rsidP="00E34C15"/>
        </w:tc>
      </w:tr>
    </w:tbl>
    <w:p w:rsidR="0055540E" w:rsidRDefault="0055540E" w:rsidP="003D377B"/>
    <w:p w:rsidR="002A19BF" w:rsidRPr="00CE3355" w:rsidRDefault="002A19BF" w:rsidP="002A19BF">
      <w:pPr>
        <w:pStyle w:val="Ttulo1"/>
      </w:pPr>
      <w:r w:rsidRPr="00CE3355">
        <w:t xml:space="preserve">Objetivos deste documento </w:t>
      </w:r>
    </w:p>
    <w:p w:rsidR="002A19BF" w:rsidRPr="00B12ADB" w:rsidRDefault="002A19BF" w:rsidP="002A19BF">
      <w:r w:rsidRPr="00B12ADB">
        <w:t>De</w:t>
      </w:r>
      <w:r w:rsidR="004D27A1">
        <w:t xml:space="preserve">screver de forma clara </w:t>
      </w:r>
      <w:r w:rsidRPr="00B12ADB">
        <w:t>qual trabalho deverá ser realizado e quais entregas serão produzidas.</w:t>
      </w:r>
    </w:p>
    <w:p w:rsidR="002A19BF" w:rsidRPr="00B12ADB" w:rsidRDefault="002A19BF" w:rsidP="002A19BF"/>
    <w:p w:rsidR="002A19BF" w:rsidRPr="00CE3355" w:rsidRDefault="002A19BF" w:rsidP="002A19BF">
      <w:pPr>
        <w:pStyle w:val="Ttulo1"/>
      </w:pPr>
      <w:r w:rsidRPr="00CE3355">
        <w:t>Objetivos</w:t>
      </w:r>
      <w:r>
        <w:t xml:space="preserve"> do projeto</w:t>
      </w:r>
    </w:p>
    <w:p w:rsidR="002A19BF" w:rsidRPr="00AA3C95" w:rsidRDefault="002A19BF" w:rsidP="002A19BF">
      <w:pPr>
        <w:pStyle w:val="Descrio"/>
        <w:rPr>
          <w:lang w:val="pt-BR"/>
        </w:rPr>
      </w:pPr>
      <w:r w:rsidRPr="00AA3C95">
        <w:rPr>
          <w:lang w:val="pt-BR"/>
        </w:rPr>
        <w:t>[</w:t>
      </w:r>
      <w:r w:rsidRPr="00C46898">
        <w:rPr>
          <w:lang w:val="pt-BR"/>
        </w:rPr>
        <w:t>Descrição dos objetivos do projeto e dos produtos a serem desenvolvidos</w:t>
      </w:r>
      <w:r w:rsidRPr="00AA3C95">
        <w:rPr>
          <w:lang w:val="pt-BR"/>
        </w:rPr>
        <w:t>]</w:t>
      </w:r>
    </w:p>
    <w:p w:rsidR="002A19BF" w:rsidRDefault="002A19BF" w:rsidP="002A19BF"/>
    <w:p w:rsidR="002A19BF" w:rsidRDefault="002A19BF" w:rsidP="002A19BF"/>
    <w:p w:rsidR="002A19BF" w:rsidRPr="00C46898" w:rsidRDefault="002A19BF" w:rsidP="002A19BF">
      <w:pPr>
        <w:pStyle w:val="Ttulo1"/>
      </w:pPr>
      <w:r w:rsidRPr="00C46898">
        <w:t>Escopo do Produto</w:t>
      </w:r>
    </w:p>
    <w:p w:rsidR="002A19BF" w:rsidRPr="00C46898" w:rsidRDefault="002A19BF" w:rsidP="002A19BF">
      <w:pPr>
        <w:pStyle w:val="Descrio"/>
        <w:rPr>
          <w:lang w:val="pt-BR"/>
        </w:rPr>
      </w:pPr>
      <w:r w:rsidRPr="00C46898">
        <w:rPr>
          <w:lang w:val="pt-BR"/>
        </w:rPr>
        <w:t>[Requisitos e características do produto ou serviço do projeto.]</w:t>
      </w:r>
    </w:p>
    <w:p w:rsidR="002A19BF" w:rsidRPr="00AA3C95" w:rsidRDefault="002A19BF" w:rsidP="002A19BF"/>
    <w:p w:rsidR="002A19BF" w:rsidRPr="00AA3C95" w:rsidRDefault="002A19BF" w:rsidP="002A19BF"/>
    <w:p w:rsidR="002A19BF" w:rsidRPr="00AA3C95" w:rsidRDefault="002A19BF" w:rsidP="002A19BF">
      <w:pPr>
        <w:pStyle w:val="Ttulo1"/>
      </w:pPr>
      <w:r w:rsidRPr="00AA3C95">
        <w:t>Fora do Escopo</w:t>
      </w:r>
    </w:p>
    <w:p w:rsidR="002A19BF" w:rsidRPr="00AA3C95" w:rsidRDefault="002A19BF" w:rsidP="002A19BF">
      <w:pPr>
        <w:pStyle w:val="Descrio"/>
        <w:rPr>
          <w:lang w:val="pt-BR"/>
        </w:rPr>
      </w:pPr>
      <w:r w:rsidRPr="00AA3C95">
        <w:rPr>
          <w:lang w:val="pt-BR"/>
        </w:rPr>
        <w:t>[Liste itens reconhecidos como não-escopo de modo a evitar mal-entendidos na conclusão do projeto]</w:t>
      </w:r>
    </w:p>
    <w:p w:rsidR="002A19BF" w:rsidRPr="00AA3C95" w:rsidRDefault="002A19BF" w:rsidP="002A19BF"/>
    <w:p w:rsidR="002A19BF" w:rsidRPr="00AA3C95" w:rsidRDefault="002A19BF" w:rsidP="002A19BF"/>
    <w:p w:rsidR="002A19BF" w:rsidRPr="00AA3C95" w:rsidRDefault="002A19BF" w:rsidP="002A19BF">
      <w:pPr>
        <w:pStyle w:val="Ttulo1"/>
      </w:pPr>
      <w:r w:rsidRPr="00AA3C95">
        <w:t>Organização do Projeto (Governança)</w:t>
      </w:r>
    </w:p>
    <w:p w:rsidR="002A19BF" w:rsidRPr="00AA3C95" w:rsidRDefault="002A19BF" w:rsidP="002A19BF">
      <w:pPr>
        <w:pStyle w:val="Descrio"/>
        <w:rPr>
          <w:lang w:val="pt-BR"/>
        </w:rPr>
      </w:pPr>
      <w:r w:rsidRPr="00AA3C95">
        <w:rPr>
          <w:lang w:val="pt-BR"/>
        </w:rPr>
        <w:t>[Defina nomes e responsabilidades da lista dos seguintes stakeholders]</w:t>
      </w:r>
    </w:p>
    <w:p w:rsidR="002A19BF" w:rsidRPr="00AA3C95" w:rsidRDefault="002A19BF" w:rsidP="002A19BF"/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/>
      </w:tblPr>
      <w:tblGrid>
        <w:gridCol w:w="2319"/>
        <w:gridCol w:w="2320"/>
        <w:gridCol w:w="2320"/>
        <w:gridCol w:w="2320"/>
      </w:tblGrid>
      <w:tr w:rsidR="002A19BF" w:rsidRPr="00CE3355" w:rsidTr="002B42E8">
        <w:tc>
          <w:tcPr>
            <w:tcW w:w="2319" w:type="dxa"/>
            <w:shd w:val="clear" w:color="auto" w:fill="D9D9D9"/>
            <w:vAlign w:val="center"/>
          </w:tcPr>
          <w:p w:rsidR="002A19BF" w:rsidRPr="00CE3355" w:rsidRDefault="002A19BF" w:rsidP="002B42E8">
            <w:pPr>
              <w:pStyle w:val="Cabealho"/>
            </w:pPr>
            <w:r w:rsidRPr="00CE3355">
              <w:t>Título</w:t>
            </w:r>
          </w:p>
        </w:tc>
        <w:tc>
          <w:tcPr>
            <w:tcW w:w="2320" w:type="dxa"/>
            <w:shd w:val="clear" w:color="auto" w:fill="D9D9D9"/>
            <w:vAlign w:val="center"/>
          </w:tcPr>
          <w:p w:rsidR="002A19BF" w:rsidRPr="00CE3355" w:rsidRDefault="002A19BF" w:rsidP="002B42E8">
            <w:pPr>
              <w:pStyle w:val="Cabealho"/>
            </w:pPr>
            <w:r w:rsidRPr="00CE3355">
              <w:t>Nome</w:t>
            </w:r>
          </w:p>
        </w:tc>
        <w:tc>
          <w:tcPr>
            <w:tcW w:w="2320" w:type="dxa"/>
            <w:shd w:val="clear" w:color="auto" w:fill="D9D9D9"/>
            <w:vAlign w:val="center"/>
          </w:tcPr>
          <w:p w:rsidR="002A19BF" w:rsidRPr="00CE3355" w:rsidRDefault="002A19BF" w:rsidP="002B42E8">
            <w:pPr>
              <w:pStyle w:val="Cabealho"/>
            </w:pPr>
            <w:r w:rsidRPr="00CE3355">
              <w:t>Telefone</w:t>
            </w:r>
          </w:p>
        </w:tc>
        <w:tc>
          <w:tcPr>
            <w:tcW w:w="2320" w:type="dxa"/>
            <w:shd w:val="clear" w:color="auto" w:fill="D9D9D9"/>
            <w:vAlign w:val="center"/>
          </w:tcPr>
          <w:p w:rsidR="002A19BF" w:rsidRPr="00CE3355" w:rsidRDefault="002A19BF" w:rsidP="002B42E8">
            <w:pPr>
              <w:pStyle w:val="Cabealho"/>
            </w:pPr>
            <w:r w:rsidRPr="00CE3355">
              <w:t>E-mail</w:t>
            </w:r>
          </w:p>
        </w:tc>
      </w:tr>
      <w:tr w:rsidR="002A19BF" w:rsidRPr="00CE3355" w:rsidTr="002B42E8">
        <w:tc>
          <w:tcPr>
            <w:tcW w:w="2319" w:type="dxa"/>
            <w:vAlign w:val="center"/>
          </w:tcPr>
          <w:p w:rsidR="002A19BF" w:rsidRPr="00CE3355" w:rsidRDefault="002A19BF" w:rsidP="002B42E8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2320" w:type="dxa"/>
            <w:vAlign w:val="center"/>
          </w:tcPr>
          <w:p w:rsidR="002A19BF" w:rsidRPr="00CE3355" w:rsidRDefault="002A19BF" w:rsidP="002B42E8">
            <w:pPr>
              <w:pStyle w:val="Tabela"/>
            </w:pPr>
          </w:p>
        </w:tc>
        <w:tc>
          <w:tcPr>
            <w:tcW w:w="2320" w:type="dxa"/>
            <w:vAlign w:val="center"/>
          </w:tcPr>
          <w:p w:rsidR="002A19BF" w:rsidRPr="00CE3355" w:rsidRDefault="002A19BF" w:rsidP="002B42E8">
            <w:pPr>
              <w:pStyle w:val="Tabela"/>
            </w:pPr>
            <w:r>
              <w:t xml:space="preserve"> </w:t>
            </w:r>
          </w:p>
        </w:tc>
        <w:tc>
          <w:tcPr>
            <w:tcW w:w="2320" w:type="dxa"/>
            <w:vAlign w:val="center"/>
          </w:tcPr>
          <w:p w:rsidR="002A19BF" w:rsidRPr="00CE3355" w:rsidRDefault="002A19BF" w:rsidP="002B42E8">
            <w:pPr>
              <w:pStyle w:val="Tabela"/>
            </w:pPr>
          </w:p>
        </w:tc>
      </w:tr>
      <w:tr w:rsidR="002A19BF" w:rsidRPr="00CE3355" w:rsidTr="002B42E8">
        <w:tc>
          <w:tcPr>
            <w:tcW w:w="2319" w:type="dxa"/>
            <w:vAlign w:val="center"/>
          </w:tcPr>
          <w:p w:rsidR="002A19BF" w:rsidRPr="00CE3355" w:rsidRDefault="002A19BF" w:rsidP="002B42E8">
            <w:pPr>
              <w:pStyle w:val="Tabela"/>
            </w:pPr>
            <w:r w:rsidRPr="00CE3355">
              <w:t>Gerente do Projeto</w:t>
            </w:r>
          </w:p>
        </w:tc>
        <w:tc>
          <w:tcPr>
            <w:tcW w:w="2320" w:type="dxa"/>
            <w:vAlign w:val="center"/>
          </w:tcPr>
          <w:p w:rsidR="002A19BF" w:rsidRPr="00CE3355" w:rsidRDefault="002A19BF" w:rsidP="002B42E8">
            <w:pPr>
              <w:pStyle w:val="Tabela"/>
            </w:pPr>
          </w:p>
        </w:tc>
        <w:tc>
          <w:tcPr>
            <w:tcW w:w="2320" w:type="dxa"/>
            <w:vAlign w:val="center"/>
          </w:tcPr>
          <w:p w:rsidR="002A19BF" w:rsidRPr="00CE3355" w:rsidRDefault="002A19BF" w:rsidP="002B42E8">
            <w:pPr>
              <w:pStyle w:val="Tabela"/>
            </w:pPr>
          </w:p>
        </w:tc>
        <w:tc>
          <w:tcPr>
            <w:tcW w:w="2320" w:type="dxa"/>
            <w:vAlign w:val="center"/>
          </w:tcPr>
          <w:p w:rsidR="002A19BF" w:rsidRPr="00CE3355" w:rsidRDefault="002A19BF" w:rsidP="002B42E8">
            <w:pPr>
              <w:pStyle w:val="Tabela"/>
            </w:pPr>
          </w:p>
        </w:tc>
      </w:tr>
      <w:tr w:rsidR="002A19BF" w:rsidRPr="00CE3355" w:rsidTr="002B42E8">
        <w:tc>
          <w:tcPr>
            <w:tcW w:w="2319" w:type="dxa"/>
            <w:tcBorders>
              <w:bottom w:val="single" w:sz="4" w:space="0" w:color="999999"/>
            </w:tcBorders>
            <w:vAlign w:val="center"/>
          </w:tcPr>
          <w:p w:rsidR="002A19BF" w:rsidRPr="00CE3355" w:rsidRDefault="002A19BF" w:rsidP="002B42E8">
            <w:pPr>
              <w:pStyle w:val="Tabela"/>
            </w:pPr>
            <w:r w:rsidRPr="00CE3355">
              <w:t>Gerente de Negócios</w:t>
            </w:r>
          </w:p>
        </w:tc>
        <w:tc>
          <w:tcPr>
            <w:tcW w:w="2320" w:type="dxa"/>
            <w:tcBorders>
              <w:bottom w:val="single" w:sz="4" w:space="0" w:color="999999"/>
            </w:tcBorders>
            <w:vAlign w:val="center"/>
          </w:tcPr>
          <w:p w:rsidR="002A19BF" w:rsidRPr="00CE3355" w:rsidRDefault="002A19BF" w:rsidP="002B42E8">
            <w:pPr>
              <w:pStyle w:val="Tabela"/>
            </w:pPr>
          </w:p>
        </w:tc>
        <w:tc>
          <w:tcPr>
            <w:tcW w:w="2320" w:type="dxa"/>
            <w:tcBorders>
              <w:bottom w:val="single" w:sz="4" w:space="0" w:color="999999"/>
            </w:tcBorders>
            <w:vAlign w:val="center"/>
          </w:tcPr>
          <w:p w:rsidR="002A19BF" w:rsidRPr="00CE3355" w:rsidRDefault="002A19BF" w:rsidP="002B42E8">
            <w:pPr>
              <w:pStyle w:val="Tabela"/>
            </w:pPr>
          </w:p>
        </w:tc>
        <w:tc>
          <w:tcPr>
            <w:tcW w:w="2320" w:type="dxa"/>
            <w:tcBorders>
              <w:bottom w:val="single" w:sz="4" w:space="0" w:color="999999"/>
            </w:tcBorders>
            <w:vAlign w:val="center"/>
          </w:tcPr>
          <w:p w:rsidR="002A19BF" w:rsidRPr="00CE3355" w:rsidRDefault="002A19BF" w:rsidP="002B42E8">
            <w:pPr>
              <w:pStyle w:val="Tabela"/>
            </w:pPr>
          </w:p>
        </w:tc>
      </w:tr>
      <w:tr w:rsidR="002A19BF" w:rsidRPr="00AA3C95" w:rsidTr="002B42E8">
        <w:tc>
          <w:tcPr>
            <w:tcW w:w="2319" w:type="dxa"/>
            <w:tcBorders>
              <w:right w:val="nil"/>
            </w:tcBorders>
            <w:vAlign w:val="center"/>
          </w:tcPr>
          <w:p w:rsidR="002A19BF" w:rsidRPr="00AA3C95" w:rsidRDefault="002A19BF" w:rsidP="002B42E8">
            <w:pPr>
              <w:pStyle w:val="Cabealho"/>
            </w:pPr>
            <w:r>
              <w:t>Membros do Projeto</w:t>
            </w:r>
          </w:p>
        </w:tc>
        <w:tc>
          <w:tcPr>
            <w:tcW w:w="2320" w:type="dxa"/>
            <w:tcBorders>
              <w:left w:val="nil"/>
              <w:right w:val="nil"/>
            </w:tcBorders>
            <w:vAlign w:val="center"/>
          </w:tcPr>
          <w:p w:rsidR="002A19BF" w:rsidRPr="00AA3C95" w:rsidRDefault="002A19BF" w:rsidP="002B42E8">
            <w:pPr>
              <w:pStyle w:val="Cabealho"/>
            </w:pPr>
          </w:p>
        </w:tc>
        <w:tc>
          <w:tcPr>
            <w:tcW w:w="2320" w:type="dxa"/>
            <w:tcBorders>
              <w:left w:val="nil"/>
              <w:right w:val="nil"/>
            </w:tcBorders>
            <w:vAlign w:val="center"/>
          </w:tcPr>
          <w:p w:rsidR="002A19BF" w:rsidRPr="00AA3C95" w:rsidRDefault="002A19BF" w:rsidP="002B42E8">
            <w:pPr>
              <w:pStyle w:val="Cabealho"/>
            </w:pPr>
          </w:p>
        </w:tc>
        <w:tc>
          <w:tcPr>
            <w:tcW w:w="2320" w:type="dxa"/>
            <w:tcBorders>
              <w:left w:val="nil"/>
            </w:tcBorders>
            <w:vAlign w:val="center"/>
          </w:tcPr>
          <w:p w:rsidR="002A19BF" w:rsidRPr="00AA3C95" w:rsidRDefault="002A19BF" w:rsidP="002B42E8">
            <w:pPr>
              <w:pStyle w:val="Cabealho"/>
            </w:pPr>
          </w:p>
        </w:tc>
      </w:tr>
      <w:tr w:rsidR="002A19BF" w:rsidRPr="00AA3C95" w:rsidTr="002B42E8">
        <w:tc>
          <w:tcPr>
            <w:tcW w:w="2319" w:type="dxa"/>
            <w:vAlign w:val="center"/>
          </w:tcPr>
          <w:p w:rsidR="002A19BF" w:rsidRPr="00AA3C95" w:rsidRDefault="002A19BF" w:rsidP="002B42E8">
            <w:pPr>
              <w:pStyle w:val="Tabela"/>
            </w:pPr>
          </w:p>
        </w:tc>
        <w:tc>
          <w:tcPr>
            <w:tcW w:w="2320" w:type="dxa"/>
            <w:vAlign w:val="center"/>
          </w:tcPr>
          <w:p w:rsidR="002A19BF" w:rsidRPr="00AA3C95" w:rsidRDefault="002A19BF" w:rsidP="002B42E8">
            <w:pPr>
              <w:pStyle w:val="Tabela"/>
            </w:pPr>
          </w:p>
        </w:tc>
        <w:tc>
          <w:tcPr>
            <w:tcW w:w="2320" w:type="dxa"/>
            <w:vAlign w:val="center"/>
          </w:tcPr>
          <w:p w:rsidR="002A19BF" w:rsidRPr="00AA3C95" w:rsidRDefault="002A19BF" w:rsidP="002B42E8">
            <w:pPr>
              <w:pStyle w:val="Tabela"/>
            </w:pPr>
          </w:p>
        </w:tc>
        <w:tc>
          <w:tcPr>
            <w:tcW w:w="2320" w:type="dxa"/>
            <w:vAlign w:val="center"/>
          </w:tcPr>
          <w:p w:rsidR="002A19BF" w:rsidRPr="00AA3C95" w:rsidRDefault="002A19BF" w:rsidP="002B42E8">
            <w:pPr>
              <w:pStyle w:val="Tabela"/>
            </w:pPr>
          </w:p>
        </w:tc>
      </w:tr>
    </w:tbl>
    <w:p w:rsidR="002A19BF" w:rsidRPr="00AA3C95" w:rsidRDefault="002A19BF" w:rsidP="002A19BF"/>
    <w:p w:rsidR="002A19BF" w:rsidRPr="00AA3C95" w:rsidRDefault="002A19BF" w:rsidP="002A19BF"/>
    <w:p w:rsidR="002A19BF" w:rsidRPr="00AA3C95" w:rsidRDefault="002A19BF" w:rsidP="002A19BF">
      <w:pPr>
        <w:pStyle w:val="Ttulo1"/>
      </w:pPr>
      <w:r w:rsidRPr="00AA3C95">
        <w:t>Premissas</w:t>
      </w:r>
    </w:p>
    <w:p w:rsidR="002A19BF" w:rsidRPr="00AA3C95" w:rsidRDefault="002A19BF" w:rsidP="002A19BF">
      <w:pPr>
        <w:pStyle w:val="Descrio"/>
        <w:rPr>
          <w:lang w:val="pt-BR"/>
        </w:rPr>
      </w:pPr>
      <w:r w:rsidRPr="00AA3C95">
        <w:rPr>
          <w:lang w:val="pt-BR"/>
        </w:rPr>
        <w:t>[Premissas e restrições adotadas p</w:t>
      </w:r>
      <w:r>
        <w:rPr>
          <w:lang w:val="pt-BR"/>
        </w:rPr>
        <w:t xml:space="preserve">ara </w:t>
      </w:r>
      <w:r w:rsidRPr="00AA3C95">
        <w:rPr>
          <w:lang w:val="pt-BR"/>
        </w:rPr>
        <w:t>o projeto. Os pré-requisitos e características do ambiente fazem parte deste tópico]</w:t>
      </w:r>
    </w:p>
    <w:p w:rsidR="002A19BF" w:rsidRPr="00AA3C95" w:rsidRDefault="002A19BF" w:rsidP="002A19BF"/>
    <w:p w:rsidR="002A19BF" w:rsidRPr="00AA3C95" w:rsidRDefault="002A19BF" w:rsidP="002A19BF"/>
    <w:p w:rsidR="002A19BF" w:rsidRPr="00AA3C95" w:rsidRDefault="002A19BF" w:rsidP="002A19BF">
      <w:pPr>
        <w:pStyle w:val="Ttulo1"/>
      </w:pPr>
      <w:r w:rsidRPr="00AA3C95">
        <w:t>Estrutura Analítica</w:t>
      </w:r>
    </w:p>
    <w:p w:rsidR="002A19BF" w:rsidRPr="00AA3C95" w:rsidRDefault="002A19BF" w:rsidP="002A19BF">
      <w:pPr>
        <w:pStyle w:val="Descrio"/>
        <w:rPr>
          <w:lang w:val="pt-BR"/>
        </w:rPr>
      </w:pPr>
      <w:r w:rsidRPr="00AA3C95">
        <w:rPr>
          <w:lang w:val="pt-BR"/>
        </w:rPr>
        <w:t>[Detalhamento da estrutura analítica do projeto (WBS - Work Breakdown Structure)]</w:t>
      </w:r>
    </w:p>
    <w:p w:rsidR="002A19BF" w:rsidRPr="00AA3C95" w:rsidRDefault="002A19BF" w:rsidP="002A19BF"/>
    <w:p w:rsidR="002A19BF" w:rsidRPr="00AA3C95" w:rsidRDefault="002A19BF" w:rsidP="002A19BF"/>
    <w:p w:rsidR="002A19BF" w:rsidRPr="00AA3C95" w:rsidRDefault="002A19BF" w:rsidP="002A19BF"/>
    <w:p w:rsidR="002A19BF" w:rsidRPr="00AA3C95" w:rsidRDefault="002A19BF" w:rsidP="002A19BF">
      <w:pPr>
        <w:pStyle w:val="Ttulo1"/>
      </w:pPr>
      <w:r w:rsidRPr="00AA3C95">
        <w:t>Critérios de Aceitação</w:t>
      </w:r>
    </w:p>
    <w:p w:rsidR="002A19BF" w:rsidRPr="00AA3C95" w:rsidRDefault="002A19BF" w:rsidP="002A19BF">
      <w:pPr>
        <w:pStyle w:val="Descrio"/>
        <w:rPr>
          <w:lang w:val="pt-BR"/>
        </w:rPr>
      </w:pPr>
      <w:r w:rsidRPr="00AA3C95">
        <w:rPr>
          <w:lang w:val="pt-BR"/>
        </w:rPr>
        <w:t>[Defina os critérios de aceitação das entregas definidas na WBS e do projeto como um todo]</w:t>
      </w:r>
    </w:p>
    <w:p w:rsidR="002A19BF" w:rsidRPr="00AA3C95" w:rsidRDefault="002A19BF" w:rsidP="002A19BF"/>
    <w:p w:rsidR="002A19BF" w:rsidRPr="00AA3C95" w:rsidRDefault="002A19BF" w:rsidP="002A19BF"/>
    <w:p w:rsidR="002A19BF" w:rsidRPr="00AA3C95" w:rsidRDefault="002A19BF" w:rsidP="002A19BF"/>
    <w:p w:rsidR="002A19BF" w:rsidRPr="00AA3C95" w:rsidRDefault="002A19BF" w:rsidP="002A19BF">
      <w:pPr>
        <w:pStyle w:val="Ttulo1"/>
      </w:pPr>
      <w:r>
        <w:t xml:space="preserve">Marcos do </w:t>
      </w:r>
      <w:r w:rsidRPr="00AA3C95">
        <w:t>Cronograma</w:t>
      </w:r>
    </w:p>
    <w:p w:rsidR="002A19BF" w:rsidRPr="00AA3C95" w:rsidRDefault="002A19BF" w:rsidP="002A19BF">
      <w:pPr>
        <w:pStyle w:val="Descrio"/>
        <w:rPr>
          <w:lang w:val="pt-BR"/>
        </w:rPr>
      </w:pPr>
      <w:r w:rsidRPr="00AA3C95">
        <w:rPr>
          <w:lang w:val="pt-BR"/>
        </w:rPr>
        <w:t xml:space="preserve">[Baseado no WBS, </w:t>
      </w:r>
      <w:r w:rsidRPr="00C46898">
        <w:rPr>
          <w:lang w:val="pt-BR"/>
        </w:rPr>
        <w:t>defina os principais marcos do cronograma</w:t>
      </w:r>
      <w:r>
        <w:rPr>
          <w:lang w:val="pt-BR"/>
        </w:rPr>
        <w:t>.</w:t>
      </w:r>
      <w:r w:rsidRPr="00AA3C95">
        <w:rPr>
          <w:lang w:val="pt-BR"/>
        </w:rPr>
        <w:t>]</w:t>
      </w:r>
    </w:p>
    <w:p w:rsidR="002A19BF" w:rsidRPr="00AA3C95" w:rsidRDefault="002A19BF" w:rsidP="002A19BF"/>
    <w:p w:rsidR="002A19BF" w:rsidRPr="00AA3C95" w:rsidRDefault="002A19BF" w:rsidP="002A19BF"/>
    <w:p w:rsidR="002A19BF" w:rsidRPr="00AA3C95" w:rsidRDefault="002A19BF" w:rsidP="002A19BF"/>
    <w:p w:rsidR="002A19BF" w:rsidRPr="00AA3C95" w:rsidRDefault="002A19BF" w:rsidP="002A19BF">
      <w:pPr>
        <w:pStyle w:val="Ttulo1"/>
      </w:pPr>
      <w:r w:rsidRPr="00AA3C95">
        <w:t>Orçamento e Estimativa dos Esforços</w:t>
      </w:r>
    </w:p>
    <w:p w:rsidR="002A19BF" w:rsidRPr="00AA3C95" w:rsidRDefault="002A19BF" w:rsidP="002A19BF">
      <w:pPr>
        <w:pStyle w:val="Descrio"/>
        <w:rPr>
          <w:lang w:val="pt-BR"/>
        </w:rPr>
      </w:pPr>
      <w:r w:rsidRPr="00AA3C95">
        <w:rPr>
          <w:lang w:val="pt-BR"/>
        </w:rPr>
        <w:t>[</w:t>
      </w:r>
      <w:r>
        <w:rPr>
          <w:lang w:val="pt-BR"/>
        </w:rPr>
        <w:t>Estimativa aproximada dos custos.</w:t>
      </w:r>
      <w:r w:rsidRPr="00AA3C95">
        <w:rPr>
          <w:lang w:val="pt-BR"/>
        </w:rPr>
        <w:t>]</w:t>
      </w:r>
    </w:p>
    <w:p w:rsidR="002A19BF" w:rsidRPr="00AA3C95" w:rsidRDefault="002A19BF" w:rsidP="002A19BF"/>
    <w:p w:rsidR="002A19BF" w:rsidRPr="00AA3C95" w:rsidRDefault="002A19BF" w:rsidP="002A19BF"/>
    <w:p w:rsidR="002A19BF" w:rsidRPr="00AA3C95" w:rsidRDefault="002A19BF" w:rsidP="002A19BF"/>
    <w:p w:rsidR="002A19BF" w:rsidRPr="00AA3C95" w:rsidRDefault="002A19BF" w:rsidP="002A19BF">
      <w:pPr>
        <w:pStyle w:val="Ttulo1"/>
      </w:pPr>
      <w:r w:rsidRPr="00AA3C95">
        <w:t>Riscos</w:t>
      </w:r>
    </w:p>
    <w:p w:rsidR="002A19BF" w:rsidRPr="00AA3C95" w:rsidRDefault="002A19BF" w:rsidP="002A19BF">
      <w:pPr>
        <w:pStyle w:val="Descrio"/>
        <w:rPr>
          <w:lang w:val="pt-BR"/>
        </w:rPr>
      </w:pPr>
      <w:r w:rsidRPr="00AA3C95">
        <w:rPr>
          <w:lang w:val="pt-BR"/>
        </w:rPr>
        <w:t xml:space="preserve">[Liste os riscos </w:t>
      </w:r>
      <w:r>
        <w:rPr>
          <w:lang w:val="pt-BR"/>
        </w:rPr>
        <w:t>identificados</w:t>
      </w:r>
      <w:r w:rsidRPr="00AA3C95">
        <w:rPr>
          <w:lang w:val="pt-BR"/>
        </w:rPr>
        <w:t>.]</w:t>
      </w:r>
    </w:p>
    <w:p w:rsidR="002A19BF" w:rsidRPr="00AA3C95" w:rsidRDefault="002A19BF" w:rsidP="002A19BF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 w:rsidSect="00DD335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0714" w:rsidRDefault="00E90714" w:rsidP="005E1593">
      <w:r>
        <w:separator/>
      </w:r>
    </w:p>
  </w:endnote>
  <w:endnote w:type="continuationSeparator" w:id="0">
    <w:p w:rsidR="00E90714" w:rsidRDefault="00E90714" w:rsidP="005E15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6C3" w:rsidRDefault="000426C3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03" w:type="dxa"/>
      <w:jc w:val="center"/>
      <w:tblBorders>
        <w:top w:val="single" w:sz="4" w:space="0" w:color="auto"/>
      </w:tblBorders>
      <w:tblLook w:val="01E0"/>
    </w:tblPr>
    <w:tblGrid>
      <w:gridCol w:w="5301"/>
      <w:gridCol w:w="5302"/>
    </w:tblGrid>
    <w:tr w:rsidR="006419CA" w:rsidRPr="006419CA" w:rsidTr="00637831">
      <w:trPr>
        <w:jc w:val="center"/>
      </w:trPr>
      <w:tc>
        <w:tcPr>
          <w:tcW w:w="5301" w:type="dxa"/>
          <w:vAlign w:val="center"/>
        </w:tcPr>
        <w:p w:rsidR="006419CA" w:rsidRPr="006419CA" w:rsidRDefault="00DD3350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="006419CA"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31A54">
            <w:rPr>
              <w:noProof/>
              <w:color w:val="244061" w:themeColor="accent1" w:themeShade="80"/>
            </w:rPr>
            <w:t>Declaracao do escopo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  <w:p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PMO Escritório de Projetos</w:t>
          </w:r>
        </w:p>
      </w:tc>
      <w:tc>
        <w:tcPr>
          <w:tcW w:w="5302" w:type="dxa"/>
          <w:vAlign w:val="center"/>
        </w:tcPr>
        <w:p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DD3350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DD3350" w:rsidRPr="006419CA">
            <w:rPr>
              <w:color w:val="244061" w:themeColor="accent1" w:themeShade="80"/>
            </w:rPr>
            <w:fldChar w:fldCharType="separate"/>
          </w:r>
          <w:r w:rsidR="00913702">
            <w:rPr>
              <w:noProof/>
              <w:color w:val="244061" w:themeColor="accent1" w:themeShade="80"/>
            </w:rPr>
            <w:t>1</w:t>
          </w:r>
          <w:r w:rsidR="00DD3350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DD3350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DD3350" w:rsidRPr="006419CA">
            <w:rPr>
              <w:color w:val="244061" w:themeColor="accent1" w:themeShade="80"/>
            </w:rPr>
            <w:fldChar w:fldCharType="separate"/>
          </w:r>
          <w:r w:rsidR="00913702">
            <w:rPr>
              <w:noProof/>
              <w:color w:val="244061" w:themeColor="accent1" w:themeShade="80"/>
            </w:rPr>
            <w:t>2</w:t>
          </w:r>
          <w:r w:rsidR="00DD3350" w:rsidRPr="006419CA">
            <w:rPr>
              <w:color w:val="244061" w:themeColor="accent1" w:themeShade="80"/>
            </w:rPr>
            <w:fldChar w:fldCharType="end"/>
          </w:r>
        </w:p>
        <w:p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http://www.escritoriodeprojetos.com.br</w:t>
          </w:r>
        </w:p>
      </w:tc>
    </w:tr>
  </w:tbl>
  <w:p w:rsidR="006419CA" w:rsidRPr="006419CA" w:rsidRDefault="006419CA" w:rsidP="006419CA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6C3" w:rsidRDefault="000426C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0714" w:rsidRDefault="00E90714" w:rsidP="005E1593">
      <w:r>
        <w:separator/>
      </w:r>
    </w:p>
  </w:footnote>
  <w:footnote w:type="continuationSeparator" w:id="0">
    <w:p w:rsidR="00E90714" w:rsidRDefault="00E90714" w:rsidP="005E15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6C3" w:rsidRDefault="000426C3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elha"/>
      <w:tblW w:w="10404" w:type="dxa"/>
      <w:jc w:val="center"/>
      <w:tblLayout w:type="fixed"/>
      <w:tblLook w:val="01E0"/>
    </w:tblPr>
    <w:tblGrid>
      <w:gridCol w:w="1956"/>
      <w:gridCol w:w="6492"/>
      <w:gridCol w:w="1956"/>
    </w:tblGrid>
    <w:tr w:rsidR="005E1593" w:rsidRPr="00AD691F" w:rsidTr="005E1593">
      <w:trPr>
        <w:trHeight w:val="567"/>
        <w:jc w:val="center"/>
      </w:trPr>
      <w:tc>
        <w:tcPr>
          <w:tcW w:w="1956" w:type="dxa"/>
          <w:vMerge w:val="restart"/>
          <w:vAlign w:val="center"/>
        </w:tcPr>
        <w:p w:rsidR="005E1593" w:rsidRPr="00F25CF0" w:rsidRDefault="005E1593" w:rsidP="00871E89">
          <w:pPr>
            <w:pStyle w:val="Cabealho"/>
            <w:jc w:val="left"/>
            <w:rPr>
              <w:b/>
              <w:sz w:val="16"/>
              <w:szCs w:val="16"/>
            </w:rPr>
          </w:pPr>
          <w:r w:rsidRPr="00871E89">
            <w:rPr>
              <w:b/>
              <w:noProof/>
              <w:sz w:val="10"/>
              <w:szCs w:val="16"/>
            </w:rPr>
            <w:drawing>
              <wp:anchor distT="0" distB="0" distL="114300" distR="114300" simplePos="0" relativeHeight="251658240" behindDoc="0" locked="0" layoutInCell="1" allowOverlap="1">
                <wp:simplePos x="542925" y="4572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008000" cy="601200"/>
                <wp:effectExtent l="0" t="0" r="1905" b="8890"/>
                <wp:wrapSquare wrapText="bothSides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PMO.gif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000" cy="60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871E89" w:rsidRPr="00871E89">
            <w:rPr>
              <w:b/>
              <w:sz w:val="10"/>
              <w:szCs w:val="16"/>
            </w:rPr>
            <w:t>www.escritoriodeprojetos.com.br</w:t>
          </w:r>
        </w:p>
      </w:tc>
      <w:tc>
        <w:tcPr>
          <w:tcW w:w="6492" w:type="dxa"/>
          <w:vAlign w:val="center"/>
        </w:tcPr>
        <w:p w:rsidR="005E1593" w:rsidRPr="00A10908" w:rsidRDefault="00DD3350" w:rsidP="005E1593">
          <w:pPr>
            <w:pStyle w:val="Cabealho"/>
            <w:rPr>
              <w:b/>
            </w:rPr>
          </w:pPr>
          <w:fldSimple w:instr=" TITLE   \* MERGEFORMAT ">
            <w:r w:rsidR="000426C3">
              <w:rPr>
                <w:b/>
              </w:rPr>
              <w:t xml:space="preserve">Declaração </w:t>
            </w:r>
            <w:bookmarkStart w:id="0" w:name="_GoBack"/>
            <w:bookmarkEnd w:id="0"/>
            <w:r w:rsidR="000426C3">
              <w:rPr>
                <w:b/>
              </w:rPr>
              <w:t>do escopo do Projeto</w:t>
            </w:r>
          </w:fldSimple>
        </w:p>
      </w:tc>
      <w:tc>
        <w:tcPr>
          <w:tcW w:w="1956" w:type="dxa"/>
          <w:vMerge w:val="restart"/>
          <w:vAlign w:val="center"/>
        </w:tcPr>
        <w:p w:rsidR="005E1593" w:rsidRPr="00AD691F" w:rsidRDefault="005E1593" w:rsidP="002D679E">
          <w:pPr>
            <w:pStyle w:val="Descrio"/>
            <w:jc w:val="center"/>
          </w:pPr>
          <w:r>
            <w:t>[ Logo</w:t>
          </w:r>
          <w:r w:rsidRPr="00AD691F">
            <w:t xml:space="preserve"> Cliente ]</w:t>
          </w:r>
        </w:p>
      </w:tc>
    </w:tr>
    <w:tr w:rsidR="005E1593" w:rsidRPr="00A10908" w:rsidTr="005E1593">
      <w:trPr>
        <w:trHeight w:val="567"/>
        <w:jc w:val="center"/>
      </w:trPr>
      <w:tc>
        <w:tcPr>
          <w:tcW w:w="1956" w:type="dxa"/>
          <w:vMerge/>
          <w:vAlign w:val="center"/>
        </w:tcPr>
        <w:p w:rsidR="005E1593" w:rsidRPr="00A10908" w:rsidRDefault="005E1593" w:rsidP="002D679E">
          <w:pPr>
            <w:pStyle w:val="Cabealho"/>
            <w:rPr>
              <w:b/>
            </w:rPr>
          </w:pPr>
        </w:p>
      </w:tc>
      <w:tc>
        <w:tcPr>
          <w:tcW w:w="6492" w:type="dxa"/>
          <w:vAlign w:val="center"/>
        </w:tcPr>
        <w:p w:rsidR="005E1593" w:rsidRPr="00A10908" w:rsidRDefault="00DD3350" w:rsidP="002D679E">
          <w:pPr>
            <w:pStyle w:val="Cabealho"/>
          </w:pPr>
          <w:fldSimple w:instr=" SUBJECT   \* MERGEFORMAT ">
            <w:r w:rsidR="000426C3">
              <w:t>Nome do Projeto</w:t>
            </w:r>
          </w:fldSimple>
        </w:p>
      </w:tc>
      <w:tc>
        <w:tcPr>
          <w:tcW w:w="1956" w:type="dxa"/>
          <w:vMerge/>
          <w:vAlign w:val="center"/>
        </w:tcPr>
        <w:p w:rsidR="005E1593" w:rsidRPr="00A10908" w:rsidRDefault="005E1593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6C3" w:rsidRDefault="000426C3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1024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A19BF"/>
    <w:rsid w:val="000426C3"/>
    <w:rsid w:val="000E2853"/>
    <w:rsid w:val="001D497F"/>
    <w:rsid w:val="001F3D30"/>
    <w:rsid w:val="00274187"/>
    <w:rsid w:val="00293ED8"/>
    <w:rsid w:val="002A19BF"/>
    <w:rsid w:val="00331443"/>
    <w:rsid w:val="00341B09"/>
    <w:rsid w:val="0034544C"/>
    <w:rsid w:val="003D377B"/>
    <w:rsid w:val="0042609D"/>
    <w:rsid w:val="004B2855"/>
    <w:rsid w:val="004B60F1"/>
    <w:rsid w:val="004D27A1"/>
    <w:rsid w:val="0055540E"/>
    <w:rsid w:val="005B4260"/>
    <w:rsid w:val="005E1593"/>
    <w:rsid w:val="005F487B"/>
    <w:rsid w:val="00631A54"/>
    <w:rsid w:val="006419CA"/>
    <w:rsid w:val="00663704"/>
    <w:rsid w:val="006A233C"/>
    <w:rsid w:val="00743E89"/>
    <w:rsid w:val="007A054B"/>
    <w:rsid w:val="007B5F63"/>
    <w:rsid w:val="00842903"/>
    <w:rsid w:val="00871E89"/>
    <w:rsid w:val="008843C9"/>
    <w:rsid w:val="00913702"/>
    <w:rsid w:val="00AE1992"/>
    <w:rsid w:val="00C52528"/>
    <w:rsid w:val="00C928A3"/>
    <w:rsid w:val="00CE2B3B"/>
    <w:rsid w:val="00D37957"/>
    <w:rsid w:val="00D80127"/>
    <w:rsid w:val="00DD3350"/>
    <w:rsid w:val="00E34C15"/>
    <w:rsid w:val="00E90714"/>
    <w:rsid w:val="00EC3752"/>
    <w:rsid w:val="00FB5A09"/>
    <w:rsid w:val="00FF6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cte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E1593"/>
  </w:style>
  <w:style w:type="paragraph" w:styleId="Rodap">
    <w:name w:val="footer"/>
    <w:basedOn w:val="Normal"/>
    <w:link w:val="RodapCarcte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elha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2</Pages>
  <Words>218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Declaração do escopo do Projeto</vt:lpstr>
    </vt:vector>
  </TitlesOfParts>
  <Company>PMO Escritório de Projetos</Company>
  <LinksUpToDate>false</LinksUpToDate>
  <CharactersWithSpaces>1395</CharactersWithSpaces>
  <SharedDoc>false</SharedDoc>
  <HyperlinkBase>http://escritoriodeprojetos.com.br/SharedFiles/Download.aspx?pageid=18&amp;mid=24&amp;fileid=19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cp:lastModifiedBy>BULL</cp:lastModifiedBy>
  <cp:revision>2</cp:revision>
  <dcterms:created xsi:type="dcterms:W3CDTF">2012-09-03T14:31:00Z</dcterms:created>
  <dcterms:modified xsi:type="dcterms:W3CDTF">2012-09-03T14:31:00Z</dcterms:modified>
</cp:coreProperties>
</file>